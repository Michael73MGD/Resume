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3B6A" w14:textId="2DC423C8" w:rsidR="00B4528D" w:rsidRPr="00B4528D" w:rsidRDefault="000E42E4" w:rsidP="00B4528D">
      <w:pPr>
        <w:pStyle w:val="Title"/>
      </w:pPr>
      <w:r>
        <w:t>Michael Dasaro</w:t>
      </w:r>
    </w:p>
    <w:p w14:paraId="31313DC8" w14:textId="250CA1ED" w:rsidR="008417D1" w:rsidRDefault="000E42E4" w:rsidP="008417D1">
      <w:r>
        <w:t>1132 Clinton St. Apt 405, Hoboken NJ, 07030</w:t>
      </w:r>
      <w:r w:rsidR="008417D1">
        <w:t> | </w:t>
      </w:r>
      <w:r>
        <w:t>732-673-2689</w:t>
      </w:r>
      <w:r w:rsidR="008417D1">
        <w:t> | </w:t>
      </w:r>
      <w:r>
        <w:t>MichaelGDasaro@gmail.com</w:t>
      </w:r>
    </w:p>
    <w:p w14:paraId="4E810BDB" w14:textId="4E2DEE9C" w:rsidR="008C4A27" w:rsidRDefault="000E42E4" w:rsidP="000E42E4">
      <w:pPr>
        <w:pStyle w:val="Date"/>
      </w:pPr>
      <w:r>
        <w:t>9/9/21</w:t>
      </w:r>
    </w:p>
    <w:p w14:paraId="47B0AE38" w14:textId="46D11084" w:rsidR="008417D1" w:rsidRDefault="000E42E4" w:rsidP="008417D1">
      <w:pPr>
        <w:pStyle w:val="Address"/>
      </w:pPr>
      <w:proofErr w:type="spellStart"/>
      <w:r>
        <w:t>Delsys</w:t>
      </w:r>
      <w:proofErr w:type="spellEnd"/>
      <w:r>
        <w:t>, Inc</w:t>
      </w:r>
    </w:p>
    <w:p w14:paraId="1DE95DCB" w14:textId="69D5FF06" w:rsidR="008417D1" w:rsidRDefault="000E42E4" w:rsidP="000E42E4">
      <w:r>
        <w:t xml:space="preserve">I came across </w:t>
      </w:r>
      <w:proofErr w:type="spellStart"/>
      <w:r>
        <w:t>Delsys</w:t>
      </w:r>
      <w:proofErr w:type="spellEnd"/>
      <w:r>
        <w:t xml:space="preserve"> while searching for 2022 Summer internships on Handshake and this position caught my attention. Your company’s work in</w:t>
      </w:r>
      <w:r w:rsidR="00A86257">
        <w:t xml:space="preserve"> Electromyography instruments is interesting to me, especially in the field of Virtual Reality interactions. I think my skills in electrical and computer engineering would benefit the company at a software engineering, R&amp;D, or sensor design position. I have experience in CAD, circuit design, programming, and virtual reality, and would appreciate the opportunity to work in the field of biomechanical sensors. </w:t>
      </w:r>
    </w:p>
    <w:p w14:paraId="498C344B" w14:textId="4760DE57" w:rsidR="00A86257" w:rsidRDefault="00A86257" w:rsidP="000E42E4">
      <w:r>
        <w:t xml:space="preserve">I’m graduating with a Bachelors of Engineering in Computer Engineering from Stevens Institute of Technology in May 2022. I’m searching for an internship from May to August, after which I’ll be continuing my studies at Stevens, pursuing a Masters of Engineering in Electrical Engineering with a concentration in Robotics and Automation Systems. I plan on completing the Masters in May 2023 and finding a full-time job, or begin working in January 2023 and complete the Masters online. Please see my resume for more of my qualifications and reach out to me over email </w:t>
      </w:r>
      <w:r w:rsidR="007245F3">
        <w:t xml:space="preserve">if you’d like to discuss anything. </w:t>
      </w:r>
    </w:p>
    <w:p w14:paraId="1CBFF1AA" w14:textId="77777777" w:rsidR="008417D1" w:rsidRDefault="008417D1" w:rsidP="008417D1">
      <w:pPr>
        <w:pStyle w:val="Closing"/>
      </w:pPr>
      <w:r>
        <w:t>Sincerely,</w:t>
      </w:r>
    </w:p>
    <w:p w14:paraId="0AA6D416" w14:textId="0744F21A" w:rsidR="00B4528D" w:rsidRPr="00F34A95" w:rsidRDefault="000E42E4" w:rsidP="00F34A95">
      <w:pPr>
        <w:pStyle w:val="Signature"/>
        <w:rPr>
          <w:color w:val="404040" w:themeColor="text1" w:themeTint="BF"/>
        </w:rPr>
      </w:pPr>
      <w:r>
        <w:rPr>
          <w:color w:val="404040" w:themeColor="text1" w:themeTint="BF"/>
        </w:rPr>
        <w:t>Michael Dasaro</w:t>
      </w:r>
    </w:p>
    <w:sectPr w:rsidR="00B4528D" w:rsidRPr="00F34A95">
      <w:footerReference w:type="default" r:id="rId7"/>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68792" w14:textId="77777777" w:rsidR="0026509C" w:rsidRDefault="0026509C" w:rsidP="008C4A27">
      <w:pPr>
        <w:spacing w:after="0"/>
      </w:pPr>
      <w:r>
        <w:separator/>
      </w:r>
    </w:p>
  </w:endnote>
  <w:endnote w:type="continuationSeparator" w:id="0">
    <w:p w14:paraId="0EC827DD" w14:textId="77777777" w:rsidR="0026509C" w:rsidRDefault="0026509C"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9491" w14:textId="77777777" w:rsidR="00714D80" w:rsidRDefault="008C4A27">
    <w:pPr>
      <w:pStyle w:val="Footer"/>
    </w:pPr>
    <w:r>
      <w:t xml:space="preserve">Page </w:t>
    </w:r>
    <w:r>
      <w:fldChar w:fldCharType="begin"/>
    </w:r>
    <w:r>
      <w:instrText xml:space="preserve"> PAGE   \* MERGEFORMAT </w:instrText>
    </w:r>
    <w:r>
      <w:fldChar w:fldCharType="separate"/>
    </w:r>
    <w:r w:rsidR="004C650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7807" w14:textId="77777777" w:rsidR="0026509C" w:rsidRDefault="0026509C" w:rsidP="008C4A27">
      <w:pPr>
        <w:spacing w:after="0"/>
      </w:pPr>
      <w:r>
        <w:separator/>
      </w:r>
    </w:p>
  </w:footnote>
  <w:footnote w:type="continuationSeparator" w:id="0">
    <w:p w14:paraId="2A64C4B0" w14:textId="77777777" w:rsidR="0026509C" w:rsidRDefault="0026509C" w:rsidP="008C4A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13"/>
  </w:num>
  <w:num w:numId="4">
    <w:abstractNumId w:val="10"/>
  </w:num>
  <w:num w:numId="5">
    <w:abstractNumId w:val="11"/>
  </w:num>
  <w:num w:numId="6">
    <w:abstractNumId w:val="12"/>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E4"/>
    <w:rsid w:val="00077B54"/>
    <w:rsid w:val="000E42E4"/>
    <w:rsid w:val="0026509C"/>
    <w:rsid w:val="00293B83"/>
    <w:rsid w:val="004C6507"/>
    <w:rsid w:val="00586C86"/>
    <w:rsid w:val="006A3CE7"/>
    <w:rsid w:val="007245F3"/>
    <w:rsid w:val="008417D1"/>
    <w:rsid w:val="008C4A27"/>
    <w:rsid w:val="00A71493"/>
    <w:rsid w:val="00A86257"/>
    <w:rsid w:val="00B137AD"/>
    <w:rsid w:val="00B4528D"/>
    <w:rsid w:val="00F3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0ACA"/>
  <w15:chartTrackingRefBased/>
  <w15:docId w15:val="{AAF32700-2E29-4825-B0E9-49B9B95B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8D"/>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CV%20Cover%20letter.dotx" TargetMode="External"/></Relationship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Cover letter.dotx</Template>
  <TotalTime>342</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Dasaro</dc:creator>
  <cp:keywords/>
  <dc:description/>
  <cp:lastModifiedBy>Michael Dasaro</cp:lastModifiedBy>
  <cp:revision>3</cp:revision>
  <dcterms:created xsi:type="dcterms:W3CDTF">2021-09-09T15:54:00Z</dcterms:created>
  <dcterms:modified xsi:type="dcterms:W3CDTF">2021-09-09T21:36:00Z</dcterms:modified>
</cp:coreProperties>
</file>